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14:paraId="677EA69F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14:paraId="04FC4852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1637AD30" w14:textId="77777777" w:rsidR="004A7542" w:rsidRPr="00EC7C35" w:rsidRDefault="00000000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844BE95F4D48404490643129E3C279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EC7C35">
                        <w:rPr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14:paraId="70FBBFDC" w14:textId="064E95F6" w:rsidR="004A7542" w:rsidRPr="00EC7C35" w:rsidRDefault="001A4C0C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Conhecimentos básicos em </w:t>
                  </w:r>
                  <w:proofErr w:type="spellStart"/>
                  <w:proofErr w:type="gramStart"/>
                  <w:r>
                    <w:rPr>
                      <w:lang w:val="pt-BR"/>
                    </w:rPr>
                    <w:t>Python,C</w:t>
                  </w:r>
                  <w:proofErr w:type="gramEnd"/>
                  <w:r>
                    <w:rPr>
                      <w:lang w:val="pt-BR"/>
                    </w:rPr>
                    <w:t>,HTML,CSS</w:t>
                  </w:r>
                  <w:proofErr w:type="spellEnd"/>
                  <w:r>
                    <w:rPr>
                      <w:lang w:val="pt-BR"/>
                    </w:rPr>
                    <w:t xml:space="preserve"> e </w:t>
                  </w:r>
                  <w:proofErr w:type="spellStart"/>
                  <w:r>
                    <w:rPr>
                      <w:lang w:val="pt-BR"/>
                    </w:rPr>
                    <w:t>JavaScript</w:t>
                  </w:r>
                  <w:proofErr w:type="spellEnd"/>
                </w:p>
              </w:tc>
            </w:tr>
            <w:tr w:rsidR="004A7542" w:rsidRPr="00EC7C35" w14:paraId="3C07E458" w14:textId="77777777" w:rsidTr="00585C19">
              <w:trPr>
                <w:trHeight w:val="415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5D6F2CC2" w14:textId="77777777" w:rsidR="004A7542" w:rsidRPr="00EC7C35" w:rsidRDefault="00000000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BCB33D00E2C146BC9F8FE6076B29F2D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EC7C35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14:paraId="0D14E672" w14:textId="067C800A" w:rsidR="004A7542" w:rsidRPr="00EC7C35" w:rsidRDefault="004A7542" w:rsidP="00346ED4">
                  <w:pPr>
                    <w:pStyle w:val="Ttulo2"/>
                    <w:rPr>
                      <w:lang w:val="pt-BR"/>
                    </w:rPr>
                  </w:pPr>
                  <w:r w:rsidRPr="00EC7C35">
                    <w:rPr>
                      <w:lang w:val="pt-BR" w:bidi="pt-BR"/>
                    </w:rPr>
                    <w:t> </w:t>
                  </w:r>
                </w:p>
                <w:p w14:paraId="75D96054" w14:textId="6AC93FDF" w:rsidR="004A7542" w:rsidRPr="00EC7C35" w:rsidRDefault="001A4C0C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Atualmente </w:t>
                  </w:r>
                  <w:r w:rsidR="00585C19">
                    <w:rPr>
                      <w:lang w:val="pt-BR"/>
                    </w:rPr>
                    <w:t>sem experiencia</w:t>
                  </w:r>
                </w:p>
                <w:p w14:paraId="6164381C" w14:textId="6A298675"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  <w:p w14:paraId="5CC9879A" w14:textId="6E56A91A" w:rsidR="004A7542" w:rsidRPr="00EC7C35" w:rsidRDefault="001A4C0C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Ciencia da computacao</w:t>
                  </w:r>
                </w:p>
                <w:p w14:paraId="3A63FB55" w14:textId="2708F679" w:rsidR="004A7542" w:rsidRPr="00EC7C35" w:rsidRDefault="001A4C0C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Bacharelado</w:t>
                  </w:r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r>
                    <w:rPr>
                      <w:lang w:val="pt-BR"/>
                    </w:rPr>
                    <w:t>02/2029</w:t>
                  </w:r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proofErr w:type="spellStart"/>
                  <w:r>
                    <w:rPr>
                      <w:lang w:val="pt-BR"/>
                    </w:rPr>
                    <w:t>Unifran</w:t>
                  </w:r>
                  <w:proofErr w:type="spellEnd"/>
                </w:p>
                <w:p w14:paraId="28ADC44C" w14:textId="3961E3DD"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  <w:p w14:paraId="2D5057F9" w14:textId="3444BDF8" w:rsidR="004A7542" w:rsidRPr="00EC7C35" w:rsidRDefault="001A4C0C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Ensino médio</w:t>
                  </w:r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r>
                    <w:rPr>
                      <w:lang w:val="pt-BR"/>
                    </w:rPr>
                    <w:t>12/2018</w:t>
                  </w:r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r>
                    <w:rPr>
                      <w:lang w:val="pt-BR"/>
                    </w:rPr>
                    <w:t>David Carneiro Ewbank</w:t>
                  </w:r>
                </w:p>
                <w:p w14:paraId="7E4BC66B" w14:textId="09473946"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</w:tbl>
          <w:p w14:paraId="15CFC5FC" w14:textId="77777777"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602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602"/>
            </w:tblGrid>
            <w:tr w:rsidR="004A7542" w:rsidRPr="00EC7C35" w14:paraId="5EDB2680" w14:textId="77777777" w:rsidTr="00585C19">
              <w:trPr>
                <w:trHeight w:hRule="exact" w:val="389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5EEB08FF" w14:textId="77777777" w:rsidR="004A7542" w:rsidRPr="00EC7C35" w:rsidRDefault="00000000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233008E7F24744EA977E9B80D84BCD8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EC7C35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14:paraId="1557A82B" w14:textId="4F1C2231" w:rsidR="00E10171" w:rsidRPr="00EC7C35" w:rsidRDefault="001A4C0C" w:rsidP="001A4C0C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Iniciar um estágio na área de T.I para desenvolver conhecimentos plenos.</w:t>
                  </w:r>
                </w:p>
              </w:tc>
            </w:tr>
            <w:tr w:rsidR="004A7542" w:rsidRPr="001A4C0C" w14:paraId="44A78C58" w14:textId="77777777" w:rsidTr="00585C19">
              <w:trPr>
                <w:trHeight w:val="464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1941"/>
                    <w:gridCol w:w="1941"/>
                  </w:tblGrid>
                  <w:tr w:rsidR="004A7542" w:rsidRPr="00EC7C35" w14:paraId="2110133F" w14:textId="77777777" w:rsidTr="00585C19">
                    <w:trPr>
                      <w:trHeight w:val="604"/>
                    </w:trPr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1860F523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73CC7F2" wp14:editId="41CF5413">
                                  <wp:extent cx="329184" cy="329184"/>
                                  <wp:effectExtent l="0" t="0" r="0" b="0"/>
                                  <wp:docPr id="6" name="Grupo 322" title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8419B62" id="Grupo 322" o:spid="_x0000_s1026" alt="Título: Ícone de e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fzftJM4LAAAcNwAADgAAAAAAAAAAAAAA&#10;AAAuAgAAZHJzL2Uyb0RvYy54bWxQSwECLQAUAAYACAAAACEAaEcb0NgAAAADAQAADwAAAAAAAAAA&#10;AAAAAAAoDgAAZHJzL2Rvd25yZXYueG1sUEsFBgAAAAAEAAQA8wAAAC0PAAAAAA=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5AA90420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D934FB" wp14:editId="2CD25BB3">
                                  <wp:extent cx="329184" cy="329184"/>
                                  <wp:effectExtent l="0" t="0" r="0" b="0"/>
                                  <wp:docPr id="304" name="Grupo 303" title="Ícone de telef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v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1BB1439" id="Grupo 303" o:spid="_x0000_s1026" alt="Título: Ícone de telef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jIX1eZkcAACkowAADgAAAAAAAAAAAAAAAAAuAgAAZHJzL2Uyb0RvYy54bWxQSwECLQAUAAYACAAA&#10;ACEAaEcb0NgAAAADAQAADwAAAAAAAAAAAAAAAADzHgAAZHJzL2Rvd25yZXYueG1sUEsFBgAAAAAE&#10;AAQA8wAAAPgf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EC7C35" w14:paraId="0EB9B219" w14:textId="77777777" w:rsidTr="00585C19">
                    <w:trPr>
                      <w:trHeight w:val="650"/>
                    </w:trPr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00BF26A4" w14:textId="16558B4A" w:rsidR="004A7542" w:rsidRPr="00EC7C35" w:rsidRDefault="001A4C0C" w:rsidP="00346ED4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IGORWILL2023@GMAIL.COM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403A1162" w14:textId="12805F10" w:rsidR="004A7542" w:rsidRPr="00EC7C35" w:rsidRDefault="001A4C0C" w:rsidP="00346ED4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(16) 97407-1505</w:t>
                        </w:r>
                      </w:p>
                    </w:tc>
                  </w:tr>
                  <w:tr w:rsidR="004A7542" w:rsidRPr="00EC7C35" w14:paraId="0A443152" w14:textId="77777777" w:rsidTr="00585C19">
                    <w:trPr>
                      <w:trHeight w:val="635"/>
                    </w:trPr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04F231B1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D14A5B1" wp14:editId="3C252B9A">
                                  <wp:extent cx="329184" cy="329184"/>
                                  <wp:effectExtent l="0" t="0" r="0" b="0"/>
                                  <wp:docPr id="9" name="Grupo 321" title="Ícone do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v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12D1492" id="Grupo 321" o:spid="_x0000_s1026" alt="Título: Ícone do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2SG063gQAAA9UQAADgAAAAAAAAAAAAAAAAAu&#10;AgAAZHJzL2Uyb0RvYy54bWxQSwECLQAUAAYACAAAACEAaEcb0NgAAAADAQAADwAAAAAAAAAAAAAA&#10;AADSEgAAZHJzL2Rvd25yZXYueG1sUEsFBgAAAAAEAAQA8wAAANcTAAAAAA=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a Livre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14:paraId="5A690726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906848A" wp14:editId="0A179AEC">
                                  <wp:extent cx="329184" cy="329184"/>
                                  <wp:effectExtent l="0" t="0" r="13970" b="13970"/>
                                  <wp:docPr id="1" name="Grupo 4" title="Ícone do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v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v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FA0AC27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Lprrth6EgAApGQAAA4AAAAAAAAAAAAAAAAA&#10;LgIAAGRycy9lMm9Eb2MueG1sUEsBAi0AFAAGAAgAAAAhAGhHG9DYAAAAAwEAAA8AAAAAAAAAAAAA&#10;AAAA1BQAAGRycy9kb3ducmV2LnhtbFBLBQYAAAAABAAEAPMAAADZFQAAAAA=&#10;">
                                  <o:lock v:ext="edit" aspectratio="t"/>
                                  <v:shape id="Forma Livre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vre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EC7C35" w14:paraId="37511D15" w14:textId="77777777" w:rsidTr="00585C19">
                    <w:trPr>
                      <w:trHeight w:val="1224"/>
                    </w:trPr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7524DB92" w14:textId="402B52CF" w:rsidR="004A7542" w:rsidRPr="00EC7C35" w:rsidRDefault="001A4C0C" w:rsidP="00346ED4">
                        <w:pPr>
                          <w:rPr>
                            <w:lang w:val="pt-BR"/>
                          </w:rPr>
                        </w:pPr>
                        <w:r w:rsidRPr="001A4C0C">
                          <w:rPr>
                            <w:lang w:val="pt-BR"/>
                          </w:rPr>
                          <w:t>https://www.linkedin.com/in/igor-willian-752765318/</w:t>
                        </w:r>
                      </w:p>
                    </w:tc>
                    <w:sdt>
                      <w:sdtPr>
                        <w:rPr>
                          <w:lang w:val="pt-BR"/>
                        </w:rPr>
                        <w:alias w:val="Insira o identificador do Twitter:"/>
                        <w:tag w:val="Insira o identificador do Twitter:"/>
                        <w:id w:val="1478497653"/>
                        <w:placeholder>
                          <w:docPart w:val="5583EAE8DB874D93B3284C63DD35996C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tc>
                          <w:tcPr>
                            <w:tcW w:w="177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14:paraId="22086681" w14:textId="77777777" w:rsidR="004A7542" w:rsidRPr="00EC7C35" w:rsidRDefault="004A7542" w:rsidP="00346ED4">
                            <w:pPr>
                              <w:rPr>
                                <w:lang w:val="pt-BR"/>
                              </w:rPr>
                            </w:pPr>
                            <w:r w:rsidRPr="00EC7C35">
                              <w:rPr>
                                <w:lang w:val="pt-BR" w:bidi="pt-BR"/>
                              </w:rPr>
                              <w:t>Identificador do Twitter</w:t>
                            </w:r>
                          </w:p>
                        </w:tc>
                      </w:sdtContent>
                    </w:sdt>
                  </w:tr>
                </w:tbl>
                <w:p w14:paraId="3DD58DA3" w14:textId="2E2A0CDA" w:rsidR="004A7542" w:rsidRPr="00585C19" w:rsidRDefault="001A4C0C" w:rsidP="00346ED4">
                  <w:pPr>
                    <w:rPr>
                      <w:lang w:val="pt-BR"/>
                    </w:rPr>
                  </w:pPr>
                  <w:r w:rsidRPr="00585C19">
                    <w:rPr>
                      <w:lang w:val="pt-BR"/>
                    </w:rPr>
                    <w:t>GitHub: https://github.com/willianigor</w:t>
                  </w:r>
                </w:p>
              </w:tc>
            </w:tr>
            <w:tr w:rsidR="004A7542" w:rsidRPr="00EC7C35" w14:paraId="59EB0D20" w14:textId="77777777" w:rsidTr="00585C19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6ABFD58C" w14:textId="536983A1" w:rsidR="004A7542" w:rsidRPr="00EC7C35" w:rsidRDefault="004A7542" w:rsidP="004A7542">
                  <w:pPr>
                    <w:pStyle w:val="Ttulo1"/>
                    <w:rPr>
                      <w:lang w:val="pt-BR"/>
                    </w:rPr>
                  </w:pPr>
                </w:p>
                <w:p w14:paraId="5C7043EF" w14:textId="55B85A51" w:rsidR="004A7542" w:rsidRPr="00EC7C35" w:rsidRDefault="004A7542" w:rsidP="00346ED4">
                  <w:pPr>
                    <w:pStyle w:val="Ttulo2"/>
                    <w:rPr>
                      <w:lang w:val="pt-BR"/>
                    </w:rPr>
                  </w:pPr>
                </w:p>
              </w:tc>
            </w:tr>
          </w:tbl>
          <w:p w14:paraId="296374A5" w14:textId="77777777" w:rsidR="004A7542" w:rsidRPr="00EC7C35" w:rsidRDefault="004A7542" w:rsidP="00346ED4">
            <w:pPr>
              <w:rPr>
                <w:lang w:val="pt-BR"/>
              </w:rPr>
            </w:pPr>
          </w:p>
        </w:tc>
      </w:tr>
    </w:tbl>
    <w:p w14:paraId="00CB02F3" w14:textId="77777777"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8FD62" w14:textId="77777777" w:rsidR="00B17AA2" w:rsidRDefault="00B17AA2" w:rsidP="004A7542">
      <w:pPr>
        <w:spacing w:after="0" w:line="240" w:lineRule="auto"/>
      </w:pPr>
      <w:r>
        <w:separator/>
      </w:r>
    </w:p>
  </w:endnote>
  <w:endnote w:type="continuationSeparator" w:id="0">
    <w:p w14:paraId="68E40169" w14:textId="77777777" w:rsidR="00B17AA2" w:rsidRDefault="00B17AA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9195E" w14:textId="77777777" w:rsidR="00666605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B6024F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79413" w14:textId="77777777" w:rsidR="00B17AA2" w:rsidRDefault="00B17AA2" w:rsidP="004A7542">
      <w:pPr>
        <w:spacing w:after="0" w:line="240" w:lineRule="auto"/>
      </w:pPr>
      <w:r>
        <w:separator/>
      </w:r>
    </w:p>
  </w:footnote>
  <w:footnote w:type="continuationSeparator" w:id="0">
    <w:p w14:paraId="146C7FD5" w14:textId="77777777" w:rsidR="00B17AA2" w:rsidRDefault="00B17AA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pt-BR"/>
      </w:rPr>
      <w:alias w:val="Insira seu nome:"/>
      <w:tag w:val="Insira seu no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4B3ED269" w14:textId="661105B9" w:rsidR="00666605" w:rsidRPr="00B6024F" w:rsidRDefault="001A4C0C">
        <w:pPr>
          <w:pStyle w:val="Cabealho"/>
          <w:rPr>
            <w:lang w:val="pt-BR"/>
          </w:rPr>
        </w:pPr>
        <w:r>
          <w:rPr>
            <w:lang w:val="pt-BR"/>
          </w:rPr>
          <w:t>Igor willian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71420951">
    <w:abstractNumId w:val="15"/>
  </w:num>
  <w:num w:numId="2" w16cid:durableId="813988272">
    <w:abstractNumId w:val="16"/>
  </w:num>
  <w:num w:numId="3" w16cid:durableId="1260213391">
    <w:abstractNumId w:val="10"/>
  </w:num>
  <w:num w:numId="4" w16cid:durableId="465005877">
    <w:abstractNumId w:val="12"/>
  </w:num>
  <w:num w:numId="5" w16cid:durableId="18165262">
    <w:abstractNumId w:val="11"/>
  </w:num>
  <w:num w:numId="6" w16cid:durableId="760880746">
    <w:abstractNumId w:val="14"/>
  </w:num>
  <w:num w:numId="7" w16cid:durableId="1530339845">
    <w:abstractNumId w:val="13"/>
  </w:num>
  <w:num w:numId="8" w16cid:durableId="324480706">
    <w:abstractNumId w:val="17"/>
  </w:num>
  <w:num w:numId="9" w16cid:durableId="1335380175">
    <w:abstractNumId w:val="9"/>
  </w:num>
  <w:num w:numId="10" w16cid:durableId="1264073587">
    <w:abstractNumId w:val="7"/>
  </w:num>
  <w:num w:numId="11" w16cid:durableId="115372678">
    <w:abstractNumId w:val="6"/>
  </w:num>
  <w:num w:numId="12" w16cid:durableId="1680885123">
    <w:abstractNumId w:val="5"/>
  </w:num>
  <w:num w:numId="13" w16cid:durableId="1170021214">
    <w:abstractNumId w:val="4"/>
  </w:num>
  <w:num w:numId="14" w16cid:durableId="1487162670">
    <w:abstractNumId w:val="8"/>
  </w:num>
  <w:num w:numId="15" w16cid:durableId="1112241658">
    <w:abstractNumId w:val="3"/>
  </w:num>
  <w:num w:numId="16" w16cid:durableId="412970453">
    <w:abstractNumId w:val="2"/>
  </w:num>
  <w:num w:numId="17" w16cid:durableId="887106086">
    <w:abstractNumId w:val="1"/>
  </w:num>
  <w:num w:numId="18" w16cid:durableId="62982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0C"/>
    <w:rsid w:val="00003929"/>
    <w:rsid w:val="001A4C0C"/>
    <w:rsid w:val="001C292B"/>
    <w:rsid w:val="002876BB"/>
    <w:rsid w:val="00293B83"/>
    <w:rsid w:val="002A69D7"/>
    <w:rsid w:val="002D075C"/>
    <w:rsid w:val="00454034"/>
    <w:rsid w:val="004A7542"/>
    <w:rsid w:val="00522A0E"/>
    <w:rsid w:val="00585C19"/>
    <w:rsid w:val="005E3CAD"/>
    <w:rsid w:val="00666605"/>
    <w:rsid w:val="006A3CE7"/>
    <w:rsid w:val="006F77C5"/>
    <w:rsid w:val="00857F01"/>
    <w:rsid w:val="00953F32"/>
    <w:rsid w:val="00B17AA2"/>
    <w:rsid w:val="00B6024F"/>
    <w:rsid w:val="00B90950"/>
    <w:rsid w:val="00BE5F21"/>
    <w:rsid w:val="00C74660"/>
    <w:rsid w:val="00E10171"/>
    <w:rsid w:val="00EC26A6"/>
    <w:rsid w:val="00EC48A2"/>
    <w:rsid w:val="00EC7733"/>
    <w:rsid w:val="00EC7C35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01E04"/>
  <w15:chartTrackingRefBased/>
  <w15:docId w15:val="{34CC6DC4-7878-41FF-B217-DB9AAF1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w\AppData\Roaming\Microsoft\Template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4BE95F4D48404490643129E3C279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93ADF2-5E93-4BCA-9131-68AA90482D71}"/>
      </w:docPartPr>
      <w:docPartBody>
        <w:p w:rsidR="007B7850" w:rsidRDefault="00000000">
          <w:pPr>
            <w:pStyle w:val="844BE95F4D48404490643129E3C279C2"/>
          </w:pPr>
          <w:r w:rsidRPr="00EC7C35">
            <w:rPr>
              <w:lang w:bidi="pt-BR"/>
            </w:rPr>
            <w:t>Habilidades</w:t>
          </w:r>
        </w:p>
      </w:docPartBody>
    </w:docPart>
    <w:docPart>
      <w:docPartPr>
        <w:name w:val="BCB33D00E2C146BC9F8FE6076B29F2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AB98AD-93F7-4AE1-A935-B52BBBC77D74}"/>
      </w:docPartPr>
      <w:docPartBody>
        <w:p w:rsidR="007B7850" w:rsidRDefault="00000000">
          <w:pPr>
            <w:pStyle w:val="BCB33D00E2C146BC9F8FE6076B29F2D4"/>
          </w:pPr>
          <w:r w:rsidRPr="00EC7C35">
            <w:rPr>
              <w:lang w:bidi="pt-BR"/>
            </w:rPr>
            <w:t>Experiência</w:t>
          </w:r>
        </w:p>
      </w:docPartBody>
    </w:docPart>
    <w:docPart>
      <w:docPartPr>
        <w:name w:val="233008E7F24744EA977E9B80D84BC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8789D6-44F8-47EE-80FF-5F8108EAFCE0}"/>
      </w:docPartPr>
      <w:docPartBody>
        <w:p w:rsidR="007B7850" w:rsidRDefault="00000000">
          <w:pPr>
            <w:pStyle w:val="233008E7F24744EA977E9B80D84BCD88"/>
          </w:pPr>
          <w:r w:rsidRPr="00EC7C35">
            <w:rPr>
              <w:lang w:bidi="pt-BR"/>
            </w:rPr>
            <w:t>Objetivo</w:t>
          </w:r>
        </w:p>
      </w:docPartBody>
    </w:docPart>
    <w:docPart>
      <w:docPartPr>
        <w:name w:val="5583EAE8DB874D93B3284C63DD359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C4527A-85DA-4F07-A3EA-A15697B7E2A0}"/>
      </w:docPartPr>
      <w:docPartBody>
        <w:p w:rsidR="007B7850" w:rsidRDefault="00000000">
          <w:pPr>
            <w:pStyle w:val="5583EAE8DB874D93B3284C63DD35996C"/>
          </w:pPr>
          <w:r w:rsidRPr="00EC7C35">
            <w:rPr>
              <w:lang w:bidi="pt-BR"/>
            </w:rPr>
            <w:t>Identificador do Twitter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DA"/>
    <w:rsid w:val="00003929"/>
    <w:rsid w:val="00065F32"/>
    <w:rsid w:val="000B1CDA"/>
    <w:rsid w:val="007B7850"/>
    <w:rsid w:val="0095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 w:line="259" w:lineRule="auto"/>
      <w:jc w:val="center"/>
      <w:outlineLvl w:val="1"/>
    </w:pPr>
    <w:rPr>
      <w:rFonts w:asciiTheme="majorHAnsi" w:eastAsiaTheme="majorEastAsia" w:hAnsiTheme="majorHAnsi" w:cstheme="majorBidi"/>
      <w:b/>
      <w:color w:val="0E2841" w:themeColor="text2"/>
      <w:kern w:val="0"/>
      <w:sz w:val="22"/>
      <w:szCs w:val="26"/>
      <w:lang w:val="pt-PT" w:eastAsia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4BE95F4D48404490643129E3C279C2">
    <w:name w:val="844BE95F4D48404490643129E3C279C2"/>
  </w:style>
  <w:style w:type="paragraph" w:customStyle="1" w:styleId="BCB33D00E2C146BC9F8FE6076B29F2D4">
    <w:name w:val="BCB33D00E2C146BC9F8FE6076B29F2D4"/>
  </w:style>
  <w:style w:type="paragraph" w:customStyle="1" w:styleId="233008E7F24744EA977E9B80D84BCD88">
    <w:name w:val="233008E7F24744EA977E9B80D84BCD88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0E2841" w:themeColor="text2"/>
      <w:kern w:val="0"/>
      <w:sz w:val="22"/>
      <w:szCs w:val="26"/>
      <w:lang w:val="pt-PT" w:eastAsia="en-US"/>
      <w14:ligatures w14:val="none"/>
    </w:rPr>
  </w:style>
  <w:style w:type="paragraph" w:customStyle="1" w:styleId="5583EAE8DB874D93B3284C63DD35996C">
    <w:name w:val="5583EAE8DB874D93B3284C63DD359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Igor willian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9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Willian</dc:creator>
  <cp:keywords/>
  <dc:description/>
  <cp:lastModifiedBy>Igor Willian</cp:lastModifiedBy>
  <cp:revision>2</cp:revision>
  <dcterms:created xsi:type="dcterms:W3CDTF">2025-03-01T01:32:00Z</dcterms:created>
  <dcterms:modified xsi:type="dcterms:W3CDTF">2025-03-01T01:42:00Z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2025-03-01T01:40:06Z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bb3f5adf-968f-41fa-8d5f-798c5c71f60e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